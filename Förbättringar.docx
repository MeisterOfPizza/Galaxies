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DB" w:rsidRDefault="00714BC5" w:rsidP="00714BC5">
      <w:pPr>
        <w:jc w:val="center"/>
        <w:rPr>
          <w:sz w:val="36"/>
          <w:szCs w:val="36"/>
        </w:rPr>
      </w:pPr>
      <w:r w:rsidRPr="00714BC5">
        <w:rPr>
          <w:sz w:val="36"/>
          <w:szCs w:val="36"/>
        </w:rPr>
        <w:t>Förbättringar</w:t>
      </w:r>
    </w:p>
    <w:p w:rsidR="00714BC5" w:rsidRDefault="00714BC5" w:rsidP="00714BC5">
      <w:pPr>
        <w:pStyle w:val="Liststycke"/>
        <w:numPr>
          <w:ilvl w:val="0"/>
          <w:numId w:val="1"/>
        </w:numPr>
      </w:pPr>
      <w:r>
        <w:t xml:space="preserve">Bättre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resizing</w:t>
      </w:r>
      <w:proofErr w:type="spellEnd"/>
    </w:p>
    <w:p w:rsidR="00714BC5" w:rsidRDefault="00714BC5" w:rsidP="00714BC5">
      <w:pPr>
        <w:pStyle w:val="Liststycke"/>
        <w:numPr>
          <w:ilvl w:val="0"/>
          <w:numId w:val="1"/>
        </w:numPr>
      </w:pPr>
      <w:r>
        <w:t>Fler fiender och vapen (Data)</w:t>
      </w:r>
    </w:p>
    <w:p w:rsidR="00714BC5" w:rsidRPr="00714BC5" w:rsidRDefault="00714BC5" w:rsidP="00714BC5">
      <w:pPr>
        <w:pStyle w:val="Liststycke"/>
        <w:numPr>
          <w:ilvl w:val="0"/>
          <w:numId w:val="1"/>
        </w:numPr>
      </w:pPr>
      <w:r>
        <w:t xml:space="preserve">Snabbare uppstartnings tider (initial game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time</w:t>
      </w:r>
      <w:proofErr w:type="spellEnd"/>
      <w:r>
        <w:t>)</w:t>
      </w:r>
      <w:bookmarkStart w:id="0" w:name="_GoBack"/>
      <w:bookmarkEnd w:id="0"/>
    </w:p>
    <w:sectPr w:rsidR="00714BC5" w:rsidRPr="00714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01F9B"/>
    <w:multiLevelType w:val="hybridMultilevel"/>
    <w:tmpl w:val="02B41980"/>
    <w:lvl w:ilvl="0" w:tplc="CE96C8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81"/>
    <w:rsid w:val="003C4681"/>
    <w:rsid w:val="00714BC5"/>
    <w:rsid w:val="007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DF64"/>
  <w15:chartTrackingRefBased/>
  <w15:docId w15:val="{F2EC62B2-17D8-4F1A-B6C7-A3C43EA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1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6DD30155.dotm</Template>
  <TotalTime>2</TotalTime>
  <Pages>1</Pages>
  <Words>19</Words>
  <Characters>102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Engelin Emil</dc:creator>
  <cp:keywords/>
  <dc:description/>
  <cp:lastModifiedBy>Engelin Emil</cp:lastModifiedBy>
  <cp:revision>2</cp:revision>
  <dcterms:created xsi:type="dcterms:W3CDTF">2019-05-03T07:51:00Z</dcterms:created>
  <dcterms:modified xsi:type="dcterms:W3CDTF">2019-05-03T07:53:00Z</dcterms:modified>
</cp:coreProperties>
</file>